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sdt>
      <w:sdtPr>
        <w:rPr>
          <w:rFonts w:ascii="Arial" w:hAnsi="Arial" w:cs="Arial"/>
        </w:rPr>
        <w:alias w:val="Nome do Currículo"/>
        <w:tag w:val="Nome do Currículo"/>
        <w:id w:val="-925414414"/>
        <w:placeholder>
          <w:docPart w:val="77DC5461AAD8449E86299E617B977196"/>
        </w:placeholder>
        <w:docPartList>
          <w:docPartGallery w:val="Quick Parts"/>
          <w:docPartCategory w:val=" Nome do Currículo"/>
        </w:docPartList>
      </w:sdtPr>
      <w:sdtEndPr>
        <w:rPr>
          <w:sz w:val="22"/>
        </w:rPr>
      </w:sdtEndPr>
      <w:sdtContent>
        <w:p w14:paraId="4FD90273" w14:textId="77777777" w:rsidR="00477525" w:rsidRPr="00380D07" w:rsidRDefault="00477525" w:rsidP="006B70C5">
          <w:pPr>
            <w:pStyle w:val="SemEspaamento"/>
            <w:rPr>
              <w:rFonts w:ascii="Arial" w:hAnsi="Arial" w:cs="Arial"/>
            </w:rPr>
          </w:pPr>
        </w:p>
        <w:p w14:paraId="533FE20C" w14:textId="77777777" w:rsidR="003A5299" w:rsidRPr="00380D07" w:rsidRDefault="003A5299" w:rsidP="003A5299">
          <w:pPr>
            <w:pStyle w:val="SemEspaamento"/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380D07">
            <w:rPr>
              <w:rFonts w:ascii="Arial" w:hAnsi="Arial" w:cs="Arial"/>
              <w:b/>
              <w:sz w:val="28"/>
              <w:szCs w:val="28"/>
            </w:rPr>
            <w:t xml:space="preserve">Murilo </w:t>
          </w:r>
          <w:r w:rsidR="00135231" w:rsidRPr="00380D07">
            <w:rPr>
              <w:rFonts w:ascii="Arial" w:hAnsi="Arial" w:cs="Arial"/>
              <w:b/>
              <w:sz w:val="28"/>
              <w:szCs w:val="28"/>
            </w:rPr>
            <w:t>Guilherme</w:t>
          </w:r>
          <w:r w:rsidRPr="00380D07">
            <w:rPr>
              <w:rFonts w:ascii="Arial" w:hAnsi="Arial" w:cs="Arial"/>
              <w:b/>
              <w:sz w:val="28"/>
              <w:szCs w:val="28"/>
            </w:rPr>
            <w:t xml:space="preserve"> da Silva</w:t>
          </w:r>
        </w:p>
        <w:p w14:paraId="54CFD241" w14:textId="2055C14F" w:rsidR="003A5299" w:rsidRPr="003E5318" w:rsidRDefault="000615F2" w:rsidP="003A5299">
          <w:pPr>
            <w:pStyle w:val="SemEspaamento"/>
            <w:jc w:val="center"/>
            <w:rPr>
              <w:rFonts w:ascii="Arial" w:hAnsi="Arial" w:cs="Arial"/>
              <w:sz w:val="22"/>
            </w:rPr>
          </w:pPr>
          <w:r>
            <w:rPr>
              <w:rFonts w:ascii="Arial" w:hAnsi="Arial" w:cs="Arial"/>
              <w:sz w:val="22"/>
            </w:rPr>
            <w:t>3</w:t>
          </w:r>
          <w:r w:rsidR="006B4CDC">
            <w:rPr>
              <w:rFonts w:ascii="Arial" w:hAnsi="Arial" w:cs="Arial"/>
              <w:sz w:val="22"/>
            </w:rPr>
            <w:t>3</w:t>
          </w:r>
          <w:r w:rsidR="003A5299" w:rsidRPr="003E5318">
            <w:rPr>
              <w:rFonts w:ascii="Arial" w:hAnsi="Arial" w:cs="Arial"/>
              <w:sz w:val="22"/>
            </w:rPr>
            <w:t xml:space="preserve"> anos, Solteiro;</w:t>
          </w:r>
        </w:p>
        <w:p w14:paraId="43C1F708" w14:textId="77777777" w:rsidR="003A5299" w:rsidRPr="003E5318" w:rsidRDefault="003A5299" w:rsidP="003A5299">
          <w:pPr>
            <w:pStyle w:val="SemEspaamento"/>
            <w:jc w:val="center"/>
            <w:rPr>
              <w:rFonts w:ascii="Arial" w:hAnsi="Arial" w:cs="Arial"/>
              <w:sz w:val="22"/>
            </w:rPr>
          </w:pPr>
          <w:r w:rsidRPr="003E5318">
            <w:rPr>
              <w:rFonts w:ascii="Arial" w:hAnsi="Arial" w:cs="Arial"/>
              <w:sz w:val="22"/>
            </w:rPr>
            <w:t>Data de Nascimento: 28/08/1991</w:t>
          </w:r>
        </w:p>
        <w:p w14:paraId="032ECB92" w14:textId="05C0226E" w:rsidR="003A5299" w:rsidRPr="003E5318" w:rsidRDefault="003A5299" w:rsidP="003A5299">
          <w:pPr>
            <w:pStyle w:val="SemEspaamento"/>
            <w:jc w:val="center"/>
            <w:rPr>
              <w:rFonts w:ascii="Arial" w:hAnsi="Arial" w:cs="Arial"/>
              <w:sz w:val="22"/>
            </w:rPr>
          </w:pPr>
          <w:r w:rsidRPr="003E5318">
            <w:rPr>
              <w:rFonts w:ascii="Arial" w:hAnsi="Arial" w:cs="Arial"/>
              <w:sz w:val="22"/>
            </w:rPr>
            <w:t>End. Rua D</w:t>
          </w:r>
          <w:r w:rsidR="00F33565" w:rsidRPr="003E5318">
            <w:rPr>
              <w:rFonts w:ascii="Arial" w:hAnsi="Arial" w:cs="Arial"/>
              <w:sz w:val="22"/>
            </w:rPr>
            <w:t>r</w:t>
          </w:r>
          <w:r w:rsidRPr="003E5318">
            <w:rPr>
              <w:rFonts w:ascii="Arial" w:hAnsi="Arial" w:cs="Arial"/>
              <w:sz w:val="22"/>
            </w:rPr>
            <w:t>. Celio Garcia, 170</w:t>
          </w:r>
          <w:r w:rsidR="000615F2">
            <w:rPr>
              <w:rFonts w:ascii="Arial" w:hAnsi="Arial" w:cs="Arial"/>
              <w:sz w:val="22"/>
            </w:rPr>
            <w:t>,</w:t>
          </w:r>
          <w:r w:rsidRPr="003E5318">
            <w:rPr>
              <w:rFonts w:ascii="Arial" w:hAnsi="Arial" w:cs="Arial"/>
              <w:sz w:val="22"/>
            </w:rPr>
            <w:t xml:space="preserve"> Jd. Redentor</w:t>
          </w:r>
        </w:p>
        <w:p w14:paraId="064CC84F" w14:textId="4AAD3FF6" w:rsidR="00380D07" w:rsidRPr="003E5318" w:rsidRDefault="003A5299" w:rsidP="00380D07">
          <w:pPr>
            <w:pStyle w:val="SemEspaamento"/>
            <w:jc w:val="center"/>
            <w:rPr>
              <w:rFonts w:ascii="Arial" w:hAnsi="Arial" w:cs="Arial"/>
              <w:sz w:val="22"/>
            </w:rPr>
          </w:pPr>
          <w:r w:rsidRPr="003E5318">
            <w:rPr>
              <w:rFonts w:ascii="Arial" w:hAnsi="Arial" w:cs="Arial"/>
              <w:sz w:val="22"/>
            </w:rPr>
            <w:t>Tel. (16) 99242</w:t>
          </w:r>
          <w:r w:rsidR="00B023A1" w:rsidRPr="003E5318">
            <w:rPr>
              <w:rFonts w:ascii="Arial" w:hAnsi="Arial" w:cs="Arial"/>
              <w:sz w:val="22"/>
            </w:rPr>
            <w:t>-</w:t>
          </w:r>
          <w:r w:rsidRPr="003E5318">
            <w:rPr>
              <w:rFonts w:ascii="Arial" w:hAnsi="Arial" w:cs="Arial"/>
              <w:sz w:val="22"/>
            </w:rPr>
            <w:t>2653</w:t>
          </w:r>
        </w:p>
      </w:sdtContent>
    </w:sdt>
    <w:p w14:paraId="20C09AC0" w14:textId="3FA3B468" w:rsidR="00A97B38" w:rsidRPr="00380D07" w:rsidRDefault="00160C19" w:rsidP="00172D2A">
      <w:pPr>
        <w:pStyle w:val="SemEspaamento"/>
        <w:rPr>
          <w:rFonts w:ascii="Arial" w:hAnsi="Arial" w:cs="Arial"/>
        </w:rPr>
      </w:pPr>
      <w:r w:rsidRPr="00380D07">
        <w:rPr>
          <w:rFonts w:ascii="Arial" w:hAnsi="Arial" w:cs="Arial"/>
          <w:b/>
          <w:sz w:val="28"/>
          <w:szCs w:val="28"/>
          <w:lang w:val="pt-PT"/>
        </w:rPr>
        <w:t>Objetivos</w:t>
      </w:r>
    </w:p>
    <w:p w14:paraId="59437010" w14:textId="77777777" w:rsidR="006B4CDC" w:rsidRDefault="006B4CDC" w:rsidP="006B4CDC">
      <w:pPr>
        <w:pStyle w:val="CabealhodaSeco"/>
        <w:jc w:val="both"/>
        <w:rPr>
          <w:rFonts w:ascii="Arial" w:hAnsi="Arial" w:cs="Arial"/>
          <w:b w:val="0"/>
          <w:color w:val="auto"/>
          <w:sz w:val="21"/>
          <w:lang w:val="pt-PT"/>
        </w:rPr>
      </w:pPr>
      <w:r w:rsidRPr="006B4CDC">
        <w:rPr>
          <w:rFonts w:ascii="Arial" w:hAnsi="Arial" w:cs="Arial"/>
          <w:b w:val="0"/>
          <w:color w:val="auto"/>
          <w:sz w:val="21"/>
        </w:rPr>
        <w:t>Atuar como desenvolvedor júnior, contribuindo para o desenvolvimento de soluções inovadoras, aprimorando minhas habilidades técnicas e adquirindo experiência prática em um ambiente colaborativo</w:t>
      </w:r>
      <w:r>
        <w:rPr>
          <w:rFonts w:ascii="Arial" w:hAnsi="Arial" w:cs="Arial"/>
          <w:b w:val="0"/>
          <w:color w:val="auto"/>
          <w:sz w:val="21"/>
          <w:lang w:val="pt-PT"/>
        </w:rPr>
        <w:t>.</w:t>
      </w:r>
    </w:p>
    <w:p w14:paraId="11497E12" w14:textId="4B762160" w:rsidR="00732864" w:rsidRDefault="00BB7E0E" w:rsidP="00732864">
      <w:pPr>
        <w:pStyle w:val="CabealhodaSeco"/>
        <w:rPr>
          <w:rFonts w:ascii="Arial" w:hAnsi="Arial" w:cs="Arial"/>
          <w:color w:val="auto"/>
          <w:sz w:val="28"/>
          <w:szCs w:val="28"/>
          <w:lang w:val="pt-PT"/>
        </w:rPr>
      </w:pPr>
      <w:r w:rsidRPr="00380D07">
        <w:rPr>
          <w:rFonts w:ascii="Arial" w:hAnsi="Arial" w:cs="Arial"/>
          <w:color w:val="auto"/>
          <w:sz w:val="28"/>
          <w:szCs w:val="28"/>
          <w:lang w:val="pt-PT"/>
        </w:rPr>
        <w:t>Formação</w:t>
      </w:r>
    </w:p>
    <w:p w14:paraId="2000EE7E" w14:textId="77777777" w:rsidR="00732864" w:rsidRDefault="00732864" w:rsidP="003A529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647DF2B" w14:textId="27B32E38" w:rsidR="00732864" w:rsidRPr="00732864" w:rsidRDefault="0058743F" w:rsidP="003A5299">
      <w:pPr>
        <w:spacing w:after="0" w:line="240" w:lineRule="auto"/>
        <w:rPr>
          <w:rFonts w:ascii="Arial" w:hAnsi="Arial" w:cs="Arial"/>
        </w:rPr>
      </w:pPr>
      <w:r w:rsidRPr="00732864">
        <w:rPr>
          <w:rFonts w:ascii="Arial" w:hAnsi="Arial" w:cs="Arial"/>
          <w:sz w:val="24"/>
          <w:szCs w:val="24"/>
        </w:rPr>
        <w:t>Ensino Superior</w:t>
      </w:r>
      <w:r w:rsidRPr="00732864">
        <w:rPr>
          <w:rFonts w:ascii="Arial" w:hAnsi="Arial" w:cs="Arial"/>
        </w:rPr>
        <w:t xml:space="preserve"> </w:t>
      </w:r>
    </w:p>
    <w:p w14:paraId="3475652B" w14:textId="77663A32" w:rsidR="006B4CDC" w:rsidRDefault="00732864" w:rsidP="003A529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Graduação em </w:t>
      </w:r>
      <w:r w:rsidR="00253573">
        <w:rPr>
          <w:rFonts w:ascii="Arial" w:hAnsi="Arial" w:cs="Arial"/>
        </w:rPr>
        <w:t>Analise e Desenvolvimento de Sistemas</w:t>
      </w:r>
    </w:p>
    <w:p w14:paraId="51CAC5D5" w14:textId="07140A52" w:rsidR="006B4CDC" w:rsidRDefault="006B4CDC" w:rsidP="003A529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Concluído em 2024</w:t>
      </w:r>
      <w:r w:rsidR="00253573">
        <w:rPr>
          <w:rFonts w:ascii="Arial" w:hAnsi="Arial" w:cs="Arial"/>
        </w:rPr>
        <w:t xml:space="preserve"> </w:t>
      </w:r>
    </w:p>
    <w:p w14:paraId="32E8B4F9" w14:textId="6B145BD6" w:rsidR="00253573" w:rsidRPr="00380D07" w:rsidRDefault="00000593" w:rsidP="003A5299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Unicesumar</w:t>
      </w:r>
      <w:proofErr w:type="spellEnd"/>
      <w:r>
        <w:rPr>
          <w:rFonts w:ascii="Arial" w:hAnsi="Arial" w:cs="Arial"/>
        </w:rPr>
        <w:t xml:space="preserve"> Franca.</w:t>
      </w:r>
    </w:p>
    <w:p w14:paraId="6AAB42B5" w14:textId="77777777" w:rsidR="00477525" w:rsidRPr="00380D07" w:rsidRDefault="00477525" w:rsidP="003A5299">
      <w:pPr>
        <w:spacing w:after="0" w:line="240" w:lineRule="auto"/>
        <w:rPr>
          <w:rFonts w:ascii="Arial" w:hAnsi="Arial" w:cs="Arial"/>
        </w:rPr>
      </w:pPr>
    </w:p>
    <w:p w14:paraId="472B0E58" w14:textId="51E7FF02" w:rsidR="00E14A81" w:rsidRPr="00380D07" w:rsidRDefault="00160C19">
      <w:pPr>
        <w:pStyle w:val="CabealhodaSeco"/>
        <w:rPr>
          <w:rFonts w:ascii="Arial" w:hAnsi="Arial" w:cs="Arial"/>
          <w:color w:val="auto"/>
          <w:sz w:val="28"/>
          <w:szCs w:val="28"/>
          <w:lang w:val="pt-PT"/>
        </w:rPr>
      </w:pPr>
      <w:r w:rsidRPr="00380D07">
        <w:rPr>
          <w:rFonts w:ascii="Arial" w:hAnsi="Arial" w:cs="Arial"/>
          <w:color w:val="auto"/>
          <w:sz w:val="28"/>
          <w:szCs w:val="28"/>
          <w:lang w:val="pt-PT"/>
        </w:rPr>
        <w:t>Experiência</w:t>
      </w:r>
      <w:r w:rsidR="00AE1204">
        <w:rPr>
          <w:rFonts w:ascii="Arial" w:hAnsi="Arial" w:cs="Arial"/>
          <w:color w:val="auto"/>
          <w:sz w:val="28"/>
          <w:szCs w:val="28"/>
          <w:lang w:val="pt-PT"/>
        </w:rPr>
        <w:t>s</w:t>
      </w:r>
    </w:p>
    <w:p w14:paraId="59D211B8" w14:textId="77777777" w:rsidR="001C4099" w:rsidRDefault="001C4099" w:rsidP="001C4099">
      <w:pPr>
        <w:pStyle w:val="SemEspaamento"/>
        <w:rPr>
          <w:rFonts w:ascii="Arial" w:hAnsi="Arial" w:cs="Arial"/>
        </w:rPr>
      </w:pPr>
    </w:p>
    <w:p w14:paraId="41002A24" w14:textId="77777777" w:rsidR="00AE1204" w:rsidRDefault="00AE1204" w:rsidP="00AE1204">
      <w:pPr>
        <w:pStyle w:val="SemEspaamento"/>
      </w:pPr>
      <w:proofErr w:type="spellStart"/>
      <w:r>
        <w:t>EvaCloudd</w:t>
      </w:r>
      <w:proofErr w:type="spellEnd"/>
    </w:p>
    <w:p w14:paraId="3E5D826B" w14:textId="77777777" w:rsidR="00AE1204" w:rsidRDefault="00AE1204" w:rsidP="00AE1204">
      <w:pPr>
        <w:pStyle w:val="SemEspaamento"/>
      </w:pPr>
      <w:r w:rsidRPr="00AE1204">
        <w:rPr>
          <w:b/>
          <w:bCs/>
        </w:rPr>
        <w:t xml:space="preserve">Cargo </w:t>
      </w:r>
      <w:r>
        <w:t>– Coordenador de Suporte</w:t>
      </w:r>
    </w:p>
    <w:p w14:paraId="24610675" w14:textId="77777777" w:rsidR="00AE1204" w:rsidRPr="00AE1204" w:rsidRDefault="00AE1204" w:rsidP="00AE1204">
      <w:pPr>
        <w:pStyle w:val="SemEspaamento"/>
      </w:pPr>
      <w:proofErr w:type="spellStart"/>
      <w:r w:rsidRPr="00AE1204">
        <w:rPr>
          <w:b/>
          <w:bCs/>
        </w:rPr>
        <w:t>Pediodo</w:t>
      </w:r>
      <w:proofErr w:type="spellEnd"/>
      <w:r w:rsidRPr="00AE1204">
        <w:rPr>
          <w:b/>
          <w:bCs/>
        </w:rPr>
        <w:t xml:space="preserve"> </w:t>
      </w:r>
      <w:r>
        <w:t>– Trabalho Atual</w:t>
      </w:r>
    </w:p>
    <w:p w14:paraId="20FDBB1E" w14:textId="77777777" w:rsidR="00AE1204" w:rsidRPr="00380D07" w:rsidRDefault="00AE1204" w:rsidP="001C4099">
      <w:pPr>
        <w:pStyle w:val="SemEspaamento"/>
        <w:rPr>
          <w:rFonts w:ascii="Arial" w:hAnsi="Arial" w:cs="Arial"/>
        </w:rPr>
      </w:pPr>
    </w:p>
    <w:p w14:paraId="451EB31F" w14:textId="77777777" w:rsidR="00745E8F" w:rsidRPr="00380D07" w:rsidRDefault="00745E8F" w:rsidP="00100ED6">
      <w:pPr>
        <w:pStyle w:val="SemEspaamento"/>
        <w:rPr>
          <w:rFonts w:ascii="Arial" w:hAnsi="Arial" w:cs="Arial"/>
          <w:lang w:val="pt-PT"/>
        </w:rPr>
      </w:pPr>
      <w:r w:rsidRPr="00380D07">
        <w:rPr>
          <w:rFonts w:ascii="Arial" w:hAnsi="Arial" w:cs="Arial"/>
          <w:lang w:val="pt-PT"/>
        </w:rPr>
        <w:t>Magazine Luiza</w:t>
      </w:r>
    </w:p>
    <w:p w14:paraId="45CA86B3" w14:textId="77777777" w:rsidR="00745E8F" w:rsidRPr="00380D07" w:rsidRDefault="00745E8F" w:rsidP="00100ED6">
      <w:pPr>
        <w:pStyle w:val="SemEspaamento"/>
        <w:rPr>
          <w:rFonts w:ascii="Arial" w:hAnsi="Arial" w:cs="Arial"/>
          <w:lang w:val="pt-PT"/>
        </w:rPr>
      </w:pPr>
      <w:r w:rsidRPr="00380D07">
        <w:rPr>
          <w:rFonts w:ascii="Arial" w:hAnsi="Arial" w:cs="Arial"/>
          <w:b/>
          <w:lang w:val="pt-PT"/>
        </w:rPr>
        <w:t>Cargo</w:t>
      </w:r>
      <w:r w:rsidRPr="00380D07">
        <w:rPr>
          <w:rFonts w:ascii="Arial" w:hAnsi="Arial" w:cs="Arial"/>
          <w:lang w:val="pt-PT"/>
        </w:rPr>
        <w:t xml:space="preserve"> </w:t>
      </w:r>
      <w:r w:rsidR="00B023A1" w:rsidRPr="00380D07">
        <w:rPr>
          <w:rFonts w:ascii="Arial" w:hAnsi="Arial" w:cs="Arial"/>
          <w:lang w:val="pt-PT"/>
        </w:rPr>
        <w:t>–</w:t>
      </w:r>
      <w:r w:rsidRPr="00380D07">
        <w:rPr>
          <w:rFonts w:ascii="Arial" w:hAnsi="Arial" w:cs="Arial"/>
          <w:lang w:val="pt-PT"/>
        </w:rPr>
        <w:t xml:space="preserve"> </w:t>
      </w:r>
      <w:r w:rsidR="00B023A1" w:rsidRPr="00380D07">
        <w:rPr>
          <w:rFonts w:ascii="Arial" w:hAnsi="Arial" w:cs="Arial"/>
          <w:lang w:val="pt-PT"/>
        </w:rPr>
        <w:t>Atendente Sac</w:t>
      </w:r>
    </w:p>
    <w:p w14:paraId="059E6416" w14:textId="5A1E8F3B" w:rsidR="00745E8F" w:rsidRPr="00380D07" w:rsidRDefault="00745E8F" w:rsidP="00100ED6">
      <w:pPr>
        <w:pStyle w:val="SemEspaamento"/>
        <w:rPr>
          <w:rFonts w:ascii="Arial" w:hAnsi="Arial" w:cs="Arial"/>
          <w:lang w:val="pt-PT"/>
        </w:rPr>
      </w:pPr>
      <w:r w:rsidRPr="00380D07">
        <w:rPr>
          <w:rFonts w:ascii="Arial" w:hAnsi="Arial" w:cs="Arial"/>
          <w:b/>
          <w:lang w:val="pt-PT"/>
        </w:rPr>
        <w:t>Período</w:t>
      </w:r>
      <w:r w:rsidRPr="00380D07">
        <w:rPr>
          <w:rFonts w:ascii="Arial" w:hAnsi="Arial" w:cs="Arial"/>
          <w:lang w:val="pt-PT"/>
        </w:rPr>
        <w:t xml:space="preserve"> –</w:t>
      </w:r>
      <w:r w:rsidR="00380D07" w:rsidRPr="00380D07">
        <w:rPr>
          <w:rFonts w:ascii="Arial" w:hAnsi="Arial" w:cs="Arial"/>
          <w:lang w:val="pt-PT"/>
        </w:rPr>
        <w:t xml:space="preserve"> (</w:t>
      </w:r>
      <w:r w:rsidRPr="00380D07">
        <w:rPr>
          <w:rFonts w:ascii="Arial" w:hAnsi="Arial" w:cs="Arial"/>
          <w:lang w:val="pt-PT"/>
        </w:rPr>
        <w:t>10/10/2014 a 13/07/2017)</w:t>
      </w:r>
    </w:p>
    <w:p w14:paraId="6169AFCF" w14:textId="2E8A8F30" w:rsidR="00380D07" w:rsidRPr="00380D07" w:rsidRDefault="00380D07" w:rsidP="00100ED6">
      <w:pPr>
        <w:pStyle w:val="SemEspaamento"/>
        <w:rPr>
          <w:rFonts w:ascii="Arial" w:hAnsi="Arial" w:cs="Arial"/>
          <w:lang w:val="pt-PT"/>
        </w:rPr>
      </w:pPr>
    </w:p>
    <w:p w14:paraId="27797BF9" w14:textId="0270EF77" w:rsidR="00380D07" w:rsidRPr="00380D07" w:rsidRDefault="00380D07" w:rsidP="00380D07">
      <w:pPr>
        <w:pStyle w:val="SemEspaamento"/>
        <w:rPr>
          <w:rFonts w:ascii="Arial" w:hAnsi="Arial" w:cs="Arial"/>
        </w:rPr>
      </w:pPr>
      <w:proofErr w:type="spellStart"/>
      <w:r w:rsidRPr="00380D07">
        <w:rPr>
          <w:rFonts w:ascii="Arial" w:hAnsi="Arial" w:cs="Arial"/>
        </w:rPr>
        <w:t>Gurgelmix</w:t>
      </w:r>
      <w:proofErr w:type="spellEnd"/>
      <w:r w:rsidRPr="00380D07">
        <w:rPr>
          <w:rFonts w:ascii="Arial" w:hAnsi="Arial" w:cs="Arial"/>
        </w:rPr>
        <w:t xml:space="preserve"> Maquinas e Ferramentas</w:t>
      </w:r>
    </w:p>
    <w:p w14:paraId="7A95CD14" w14:textId="5289CD50" w:rsidR="00380D07" w:rsidRPr="00380D07" w:rsidRDefault="00380D07" w:rsidP="00380D07">
      <w:pPr>
        <w:pStyle w:val="SemEspaamento"/>
        <w:rPr>
          <w:rFonts w:ascii="Arial" w:hAnsi="Arial" w:cs="Arial"/>
        </w:rPr>
      </w:pPr>
      <w:r w:rsidRPr="00380D07">
        <w:rPr>
          <w:rFonts w:ascii="Arial" w:hAnsi="Arial" w:cs="Arial"/>
          <w:b/>
        </w:rPr>
        <w:t>Cargo</w:t>
      </w:r>
      <w:r w:rsidRPr="00380D07">
        <w:rPr>
          <w:rFonts w:ascii="Arial" w:hAnsi="Arial" w:cs="Arial"/>
        </w:rPr>
        <w:t xml:space="preserve"> – Atendente</w:t>
      </w:r>
      <w:r w:rsidR="000615F2">
        <w:rPr>
          <w:rFonts w:ascii="Arial" w:hAnsi="Arial" w:cs="Arial"/>
        </w:rPr>
        <w:t xml:space="preserve"> </w:t>
      </w:r>
      <w:proofErr w:type="spellStart"/>
      <w:r w:rsidR="000615F2">
        <w:rPr>
          <w:rFonts w:ascii="Arial" w:hAnsi="Arial" w:cs="Arial"/>
        </w:rPr>
        <w:t>Sac</w:t>
      </w:r>
      <w:proofErr w:type="spellEnd"/>
    </w:p>
    <w:p w14:paraId="6000B132" w14:textId="3923C6FB" w:rsidR="00380D07" w:rsidRDefault="00380D07" w:rsidP="00100ED6">
      <w:pPr>
        <w:pStyle w:val="SemEspaamento"/>
        <w:rPr>
          <w:rFonts w:ascii="Arial" w:hAnsi="Arial" w:cs="Arial"/>
        </w:rPr>
      </w:pPr>
      <w:r w:rsidRPr="00380D07">
        <w:rPr>
          <w:rFonts w:ascii="Arial" w:hAnsi="Arial" w:cs="Arial"/>
          <w:b/>
        </w:rPr>
        <w:t>Período</w:t>
      </w:r>
      <w:r w:rsidRPr="00380D07">
        <w:rPr>
          <w:rFonts w:ascii="Arial" w:hAnsi="Arial" w:cs="Arial"/>
        </w:rPr>
        <w:t xml:space="preserve"> – (17/09/2019 a 05/11/2019)</w:t>
      </w:r>
    </w:p>
    <w:p w14:paraId="2C954E2C" w14:textId="76E4B04B" w:rsidR="003E5318" w:rsidRDefault="003E5318" w:rsidP="00100ED6">
      <w:pPr>
        <w:pStyle w:val="SemEspaamento"/>
        <w:rPr>
          <w:rFonts w:ascii="Arial" w:hAnsi="Arial" w:cs="Arial"/>
        </w:rPr>
      </w:pPr>
    </w:p>
    <w:p w14:paraId="3E4C23EF" w14:textId="72E9B060" w:rsidR="003E5318" w:rsidRDefault="003E5318" w:rsidP="00100ED6">
      <w:pPr>
        <w:pStyle w:val="SemEspaamen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Brasilseg</w:t>
      </w:r>
      <w:proofErr w:type="spellEnd"/>
    </w:p>
    <w:p w14:paraId="0A2053AE" w14:textId="44CAE8C3" w:rsidR="003E5318" w:rsidRDefault="003E5318" w:rsidP="00100ED6">
      <w:pPr>
        <w:pStyle w:val="SemEspaamento"/>
        <w:rPr>
          <w:rFonts w:ascii="Arial" w:hAnsi="Arial" w:cs="Arial"/>
        </w:rPr>
      </w:pPr>
      <w:r w:rsidRPr="003E5318">
        <w:rPr>
          <w:rFonts w:ascii="Arial" w:hAnsi="Arial" w:cs="Arial"/>
          <w:b/>
          <w:bCs/>
        </w:rPr>
        <w:t>Cargo</w:t>
      </w:r>
      <w:r>
        <w:rPr>
          <w:rFonts w:ascii="Arial" w:hAnsi="Arial" w:cs="Arial"/>
        </w:rPr>
        <w:t xml:space="preserve"> – Atendente</w:t>
      </w:r>
      <w:r w:rsidR="000615F2">
        <w:rPr>
          <w:rFonts w:ascii="Arial" w:hAnsi="Arial" w:cs="Arial"/>
        </w:rPr>
        <w:t xml:space="preserve"> de Seguros</w:t>
      </w:r>
    </w:p>
    <w:p w14:paraId="5A8A827B" w14:textId="3D3B081D" w:rsidR="003E5318" w:rsidRDefault="003E5318" w:rsidP="00100ED6">
      <w:pPr>
        <w:pStyle w:val="SemEspaamento"/>
        <w:rPr>
          <w:rFonts w:ascii="Arial" w:hAnsi="Arial" w:cs="Arial"/>
        </w:rPr>
      </w:pPr>
      <w:r w:rsidRPr="003E5318">
        <w:rPr>
          <w:rFonts w:ascii="Arial" w:hAnsi="Arial" w:cs="Arial"/>
          <w:b/>
          <w:bCs/>
        </w:rPr>
        <w:t>Período</w:t>
      </w:r>
      <w:r>
        <w:rPr>
          <w:rFonts w:ascii="Arial" w:hAnsi="Arial" w:cs="Arial"/>
        </w:rPr>
        <w:t xml:space="preserve"> – </w:t>
      </w:r>
      <w:r w:rsidR="00AE1204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19/11/2019 </w:t>
      </w:r>
      <w:r w:rsidR="00AE1204">
        <w:rPr>
          <w:rFonts w:ascii="Arial" w:hAnsi="Arial" w:cs="Arial"/>
        </w:rPr>
        <w:t>a 06/02/2023)</w:t>
      </w:r>
    </w:p>
    <w:p w14:paraId="387662AE" w14:textId="77777777" w:rsidR="00AE1204" w:rsidRDefault="00AE1204" w:rsidP="00100ED6">
      <w:pPr>
        <w:pStyle w:val="SemEspaamento"/>
        <w:rPr>
          <w:rFonts w:ascii="Arial" w:hAnsi="Arial" w:cs="Arial"/>
          <w:lang w:val="pt-PT"/>
        </w:rPr>
      </w:pPr>
    </w:p>
    <w:p w14:paraId="634FFD0F" w14:textId="77777777" w:rsidR="00732864" w:rsidRPr="00380D07" w:rsidRDefault="00732864" w:rsidP="00732864">
      <w:pPr>
        <w:pStyle w:val="CabealhodaSeco"/>
        <w:rPr>
          <w:rFonts w:ascii="Arial" w:hAnsi="Arial" w:cs="Arial"/>
          <w:color w:val="auto"/>
          <w:sz w:val="28"/>
          <w:szCs w:val="28"/>
          <w:lang w:val="pt-PT"/>
        </w:rPr>
      </w:pPr>
      <w:r w:rsidRPr="00380D07">
        <w:rPr>
          <w:rFonts w:ascii="Arial" w:hAnsi="Arial" w:cs="Arial"/>
          <w:color w:val="auto"/>
          <w:sz w:val="28"/>
          <w:szCs w:val="28"/>
          <w:lang w:val="pt-PT"/>
        </w:rPr>
        <w:t>Cursos</w:t>
      </w:r>
    </w:p>
    <w:p w14:paraId="0EAC1ED7" w14:textId="77777777" w:rsidR="00732864" w:rsidRPr="00380D07" w:rsidRDefault="00732864" w:rsidP="00732864">
      <w:pPr>
        <w:spacing w:after="0" w:line="240" w:lineRule="auto"/>
        <w:rPr>
          <w:rFonts w:ascii="Arial" w:hAnsi="Arial" w:cs="Arial"/>
        </w:rPr>
      </w:pPr>
    </w:p>
    <w:p w14:paraId="7C27D147" w14:textId="77777777" w:rsidR="00732864" w:rsidRPr="00AE1204" w:rsidRDefault="00732864" w:rsidP="00732864">
      <w:pPr>
        <w:spacing w:after="0" w:line="240" w:lineRule="auto"/>
        <w:rPr>
          <w:rFonts w:ascii="Arial" w:hAnsi="Arial" w:cs="Arial"/>
          <w:b/>
          <w:bCs/>
        </w:rPr>
      </w:pPr>
      <w:r w:rsidRPr="00AE1204">
        <w:rPr>
          <w:rFonts w:ascii="Arial" w:hAnsi="Arial" w:cs="Arial"/>
          <w:b/>
          <w:bCs/>
        </w:rPr>
        <w:t>Informática</w:t>
      </w:r>
      <w:r>
        <w:rPr>
          <w:rFonts w:ascii="Arial" w:hAnsi="Arial" w:cs="Arial"/>
          <w:b/>
          <w:bCs/>
        </w:rPr>
        <w:t xml:space="preserve"> avançada</w:t>
      </w:r>
    </w:p>
    <w:p w14:paraId="1E949352" w14:textId="77777777" w:rsidR="00732864" w:rsidRPr="00380D07" w:rsidRDefault="00732864" w:rsidP="00732864">
      <w:pPr>
        <w:spacing w:after="0" w:line="240" w:lineRule="auto"/>
        <w:rPr>
          <w:rFonts w:ascii="Arial" w:hAnsi="Arial" w:cs="Arial"/>
        </w:rPr>
      </w:pPr>
      <w:r w:rsidRPr="00380D07">
        <w:rPr>
          <w:rFonts w:ascii="Arial" w:hAnsi="Arial" w:cs="Arial"/>
          <w:b/>
        </w:rPr>
        <w:t>Conteúdo</w:t>
      </w:r>
      <w:r w:rsidRPr="00380D07">
        <w:rPr>
          <w:rFonts w:ascii="Arial" w:hAnsi="Arial" w:cs="Arial"/>
        </w:rPr>
        <w:t xml:space="preserve"> – Windows, Word, Excel, Power Pointe, </w:t>
      </w:r>
      <w:proofErr w:type="spellStart"/>
      <w:r w:rsidRPr="00380D07">
        <w:rPr>
          <w:rFonts w:ascii="Arial" w:hAnsi="Arial" w:cs="Arial"/>
        </w:rPr>
        <w:t>Acess</w:t>
      </w:r>
      <w:proofErr w:type="spellEnd"/>
      <w:r w:rsidRPr="00380D07">
        <w:rPr>
          <w:rFonts w:ascii="Arial" w:hAnsi="Arial" w:cs="Arial"/>
        </w:rPr>
        <w:t>, Internet e Digitação.</w:t>
      </w:r>
    </w:p>
    <w:p w14:paraId="44E47473" w14:textId="77777777" w:rsidR="00732864" w:rsidRPr="00380D07" w:rsidRDefault="00732864" w:rsidP="00732864">
      <w:pPr>
        <w:spacing w:after="0" w:line="240" w:lineRule="auto"/>
        <w:rPr>
          <w:rFonts w:ascii="Arial" w:hAnsi="Arial" w:cs="Arial"/>
        </w:rPr>
      </w:pPr>
      <w:r w:rsidRPr="00380D07">
        <w:rPr>
          <w:rFonts w:ascii="Arial" w:hAnsi="Arial" w:cs="Arial"/>
          <w:b/>
        </w:rPr>
        <w:t>Instituição</w:t>
      </w:r>
      <w:r w:rsidRPr="00380D07">
        <w:rPr>
          <w:rFonts w:ascii="Arial" w:hAnsi="Arial" w:cs="Arial"/>
        </w:rPr>
        <w:t xml:space="preserve"> – Microlins</w:t>
      </w:r>
    </w:p>
    <w:p w14:paraId="0B543A72" w14:textId="77777777" w:rsidR="00732864" w:rsidRPr="00380D07" w:rsidRDefault="00732864" w:rsidP="00732864">
      <w:pPr>
        <w:spacing w:after="0" w:line="240" w:lineRule="auto"/>
        <w:rPr>
          <w:rFonts w:ascii="Arial" w:hAnsi="Arial" w:cs="Arial"/>
        </w:rPr>
      </w:pPr>
    </w:p>
    <w:p w14:paraId="3952D2A6" w14:textId="77777777" w:rsidR="00732864" w:rsidRPr="00AE1204" w:rsidRDefault="00732864" w:rsidP="00732864">
      <w:pPr>
        <w:spacing w:after="0" w:line="240" w:lineRule="auto"/>
        <w:rPr>
          <w:rFonts w:ascii="Arial" w:hAnsi="Arial" w:cs="Arial"/>
          <w:b/>
          <w:bCs/>
        </w:rPr>
      </w:pPr>
      <w:r w:rsidRPr="00AE1204">
        <w:rPr>
          <w:rFonts w:ascii="Arial" w:hAnsi="Arial" w:cs="Arial"/>
          <w:b/>
          <w:bCs/>
        </w:rPr>
        <w:t xml:space="preserve">Hardware </w:t>
      </w:r>
    </w:p>
    <w:p w14:paraId="3967FCBA" w14:textId="77777777" w:rsidR="00732864" w:rsidRPr="00380D07" w:rsidRDefault="00732864" w:rsidP="00732864">
      <w:pPr>
        <w:spacing w:after="0" w:line="240" w:lineRule="auto"/>
        <w:rPr>
          <w:rFonts w:ascii="Arial" w:hAnsi="Arial" w:cs="Arial"/>
        </w:rPr>
      </w:pPr>
      <w:r w:rsidRPr="00380D07">
        <w:rPr>
          <w:rFonts w:ascii="Arial" w:hAnsi="Arial" w:cs="Arial"/>
          <w:b/>
        </w:rPr>
        <w:t>Conteúdo</w:t>
      </w:r>
      <w:r w:rsidRPr="00380D07">
        <w:rPr>
          <w:rFonts w:ascii="Arial" w:hAnsi="Arial" w:cs="Arial"/>
        </w:rPr>
        <w:t xml:space="preserve"> – Windows, Eletro Eletrônica, Rede Cabeada, Rede Wireless, </w:t>
      </w:r>
      <w:proofErr w:type="spellStart"/>
      <w:r w:rsidRPr="00380D07">
        <w:rPr>
          <w:rFonts w:ascii="Arial" w:hAnsi="Arial" w:cs="Arial"/>
        </w:rPr>
        <w:t>Ms-Dos</w:t>
      </w:r>
      <w:proofErr w:type="spellEnd"/>
      <w:r w:rsidRPr="00380D07">
        <w:rPr>
          <w:rFonts w:ascii="Arial" w:hAnsi="Arial" w:cs="Arial"/>
        </w:rPr>
        <w:t>, Linux Instalação, Linux Administração, Linux Firewall, Linux Samba e Impressora.</w:t>
      </w:r>
    </w:p>
    <w:p w14:paraId="65573DEA" w14:textId="77777777" w:rsidR="00732864" w:rsidRDefault="00732864" w:rsidP="00732864">
      <w:pPr>
        <w:spacing w:after="0" w:line="240" w:lineRule="auto"/>
        <w:rPr>
          <w:rFonts w:ascii="Arial" w:hAnsi="Arial" w:cs="Arial"/>
        </w:rPr>
      </w:pPr>
      <w:r w:rsidRPr="00380D07">
        <w:rPr>
          <w:rFonts w:ascii="Arial" w:hAnsi="Arial" w:cs="Arial"/>
          <w:b/>
        </w:rPr>
        <w:t>Instituição</w:t>
      </w:r>
      <w:r w:rsidRPr="00380D07">
        <w:rPr>
          <w:rFonts w:ascii="Arial" w:hAnsi="Arial" w:cs="Arial"/>
        </w:rPr>
        <w:t xml:space="preserve"> – Microcamp (Formação em 2016</w:t>
      </w:r>
      <w:r>
        <w:rPr>
          <w:rFonts w:ascii="Arial" w:hAnsi="Arial" w:cs="Arial"/>
        </w:rPr>
        <w:t>)</w:t>
      </w:r>
    </w:p>
    <w:p w14:paraId="3431DC6D" w14:textId="77777777" w:rsidR="00732864" w:rsidRDefault="00732864" w:rsidP="00732864">
      <w:pPr>
        <w:spacing w:after="0" w:line="240" w:lineRule="auto"/>
        <w:rPr>
          <w:rFonts w:ascii="Arial" w:hAnsi="Arial" w:cs="Arial"/>
        </w:rPr>
      </w:pPr>
    </w:p>
    <w:p w14:paraId="39883ABF" w14:textId="694C5C08" w:rsidR="00732864" w:rsidRPr="00732864" w:rsidRDefault="00732864" w:rsidP="00732864">
      <w:pPr>
        <w:spacing w:after="0" w:line="240" w:lineRule="auto"/>
        <w:rPr>
          <w:rFonts w:ascii="Arial" w:hAnsi="Arial" w:cs="Arial"/>
          <w:b/>
          <w:bCs/>
        </w:rPr>
      </w:pPr>
      <w:r w:rsidRPr="00732864">
        <w:rPr>
          <w:rFonts w:ascii="Arial" w:hAnsi="Arial" w:cs="Arial"/>
          <w:b/>
          <w:bCs/>
        </w:rPr>
        <w:t>HTML5&amp;CSS3</w:t>
      </w:r>
    </w:p>
    <w:p w14:paraId="37FFD122" w14:textId="6904B86E" w:rsidR="00732864" w:rsidRDefault="00732864" w:rsidP="0073286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Curso completo concluído</w:t>
      </w:r>
    </w:p>
    <w:p w14:paraId="0BB55857" w14:textId="3327DAE5" w:rsidR="00732864" w:rsidRPr="00380D07" w:rsidRDefault="00732864" w:rsidP="00732864">
      <w:pPr>
        <w:spacing w:after="0" w:line="240" w:lineRule="auto"/>
        <w:rPr>
          <w:rFonts w:ascii="Arial" w:hAnsi="Arial" w:cs="Arial"/>
        </w:rPr>
      </w:pPr>
      <w:r w:rsidRPr="00732864">
        <w:rPr>
          <w:rFonts w:ascii="Arial" w:hAnsi="Arial" w:cs="Arial"/>
          <w:b/>
          <w:bCs/>
        </w:rPr>
        <w:t>Instituição</w:t>
      </w:r>
      <w:r>
        <w:rPr>
          <w:rFonts w:ascii="Arial" w:hAnsi="Arial" w:cs="Arial"/>
        </w:rPr>
        <w:t xml:space="preserve"> -Curso em video</w:t>
      </w:r>
    </w:p>
    <w:p w14:paraId="71C74A5B" w14:textId="3516326B" w:rsidR="003E5318" w:rsidRPr="003E5318" w:rsidRDefault="003E5318" w:rsidP="00AE1204">
      <w:pPr>
        <w:pStyle w:val="CabealhodaSeco"/>
      </w:pPr>
    </w:p>
    <w:sectPr w:rsidR="003E5318" w:rsidRPr="003E5318">
      <w:footerReference w:type="default" r:id="rId10"/>
      <w:headerReference w:type="first" r:id="rId11"/>
      <w:type w:val="continuous"/>
      <w:pgSz w:w="11907" w:h="16839"/>
      <w:pgMar w:top="1148" w:right="1050" w:bottom="1148" w:left="105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E64C1" w14:textId="77777777" w:rsidR="000840BD" w:rsidRDefault="000840BD">
      <w:pPr>
        <w:spacing w:after="0" w:line="240" w:lineRule="auto"/>
      </w:pPr>
      <w:r>
        <w:separator/>
      </w:r>
    </w:p>
  </w:endnote>
  <w:endnote w:type="continuationSeparator" w:id="0">
    <w:p w14:paraId="2316619D" w14:textId="77777777" w:rsidR="000840BD" w:rsidRDefault="00084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AC2B5" w14:textId="533465F0" w:rsidR="00E14A81" w:rsidRDefault="00BE700D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F61F4A7" wp14:editId="678778D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14" name="Retângulo: Cantos Arredondados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9A4DE6" w14:textId="77777777" w:rsidR="00E14A81" w:rsidRDefault="00E14A8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0F61F4A7" id="Retângulo: Cantos Arredondados 14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14:paraId="009A4DE6" w14:textId="77777777" w:rsidR="00E14A81" w:rsidRDefault="00E14A8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9B76AAF" wp14:editId="2BF33D9B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12" name="Retângul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F8FC6BC" w14:textId="77777777" w:rsidR="00E14A81" w:rsidRDefault="00E14A8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49B76AAF" id="Retângulo 12" o:spid="_x0000_s1027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" stroked="f" strokeweight="2pt">
              <v:fill opacity="54484f"/>
              <v:textbox inset="2.53903mm,1.2695mm,2.53903mm,1.2695mm">
                <w:txbxContent>
                  <w:p w14:paraId="4F8FC6BC" w14:textId="77777777" w:rsidR="00E14A81" w:rsidRDefault="00E14A8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3A219F0" wp14:editId="5C750689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0" name="Retângul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A26AF45" w14:textId="77777777" w:rsidR="00E14A81" w:rsidRDefault="00E14A8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33A219F0" id="Retângulo 10" o:spid="_x0000_s1028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" stroked="f" strokeweight=".5pt">
              <v:stroke linestyle="thinThin"/>
              <v:textbox inset="2.53903mm,1.2695mm,2.53903mm,1.2695mm">
                <w:txbxContent>
                  <w:p w14:paraId="6A26AF45" w14:textId="77777777" w:rsidR="00E14A81" w:rsidRDefault="00E14A8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716CB0E" wp14:editId="501FC46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9963785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8" name="Retângul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37427A" w14:textId="77777777" w:rsidR="00E14A81" w:rsidRDefault="00000000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or"/>
                              <w:id w:val="-1660617785"/>
                              <w:placeholder>
                                <w:docPart w:val="6E52E98C52F4489BB4807A4914FB377A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3A5299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Murillo Guilherme</w:t>
                              </w:r>
                            </w:sdtContent>
                          </w:sdt>
                          <w:r w:rsidR="00160C19"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  <w:lang w:val="pt-PT"/>
                            </w:rPr>
                            <w:t xml:space="preserve"> </w:t>
                          </w:r>
                          <w:r w:rsidR="00160C19">
                            <w:rPr>
                              <w:color w:val="A6A6A6" w:themeColor="background1" w:themeShade="A6"/>
                              <w:sz w:val="18"/>
                              <w:szCs w:val="18"/>
                              <w:lang w:val="pt-PT"/>
                            </w:rPr>
                            <w:t xml:space="preserve">  Página </w:t>
                          </w:r>
                          <w:r w:rsidR="00160C19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160C19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>PAGE   \* MERGEFORMAT</w:instrText>
                          </w:r>
                          <w:r w:rsidR="00160C19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0C19">
                            <w:rPr>
                              <w:color w:val="A6A6A6" w:themeColor="background1" w:themeShade="A6"/>
                              <w:sz w:val="18"/>
                              <w:szCs w:val="18"/>
                              <w:lang w:val="pt-PT"/>
                            </w:rPr>
                            <w:t>2</w:t>
                          </w:r>
                          <w:r w:rsidR="00160C19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16CB0E" id="Retângulo 8" o:spid="_x0000_s1029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" filled="f" stroked="f" strokeweight="2pt">
              <v:textbox inset="0,0,0,0">
                <w:txbxContent>
                  <w:p w14:paraId="5D37427A" w14:textId="77777777" w:rsidR="00E14A81" w:rsidRDefault="00000000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or"/>
                        <w:id w:val="-1660617785"/>
                        <w:placeholder>
                          <w:docPart w:val="6E52E98C52F4489BB4807A4914FB377A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r w:rsidR="003A5299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Murillo Guilherme</w:t>
                        </w:r>
                      </w:sdtContent>
                    </w:sdt>
                    <w:r w:rsidR="00160C19"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  <w:lang w:val="pt-PT"/>
                      </w:rPr>
                      <w:t xml:space="preserve"> </w:t>
                    </w:r>
                    <w:r w:rsidR="00160C19">
                      <w:rPr>
                        <w:color w:val="A6A6A6" w:themeColor="background1" w:themeShade="A6"/>
                        <w:sz w:val="18"/>
                        <w:szCs w:val="18"/>
                        <w:lang w:val="pt-PT"/>
                      </w:rPr>
                      <w:t xml:space="preserve">  Página </w:t>
                    </w:r>
                    <w:r w:rsidR="00160C19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 w:rsidR="00160C19"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>PAGE   \* MERGEFORMAT</w:instrText>
                    </w:r>
                    <w:r w:rsidR="00160C19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="00160C19">
                      <w:rPr>
                        <w:color w:val="A6A6A6" w:themeColor="background1" w:themeShade="A6"/>
                        <w:sz w:val="18"/>
                        <w:szCs w:val="18"/>
                        <w:lang w:val="pt-PT"/>
                      </w:rPr>
                      <w:t>2</w:t>
                    </w:r>
                    <w:r w:rsidR="00160C19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64E871" w14:textId="77777777" w:rsidR="000840BD" w:rsidRDefault="000840BD">
      <w:pPr>
        <w:spacing w:after="0" w:line="240" w:lineRule="auto"/>
      </w:pPr>
      <w:r>
        <w:separator/>
      </w:r>
    </w:p>
  </w:footnote>
  <w:footnote w:type="continuationSeparator" w:id="0">
    <w:p w14:paraId="073B1519" w14:textId="77777777" w:rsidR="000840BD" w:rsidRDefault="000840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DBD4F" w14:textId="4BE3CFEA" w:rsidR="00E14A81" w:rsidRDefault="00BE700D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EA29592" wp14:editId="6419C69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264400" cy="10298430"/>
              <wp:effectExtent l="0" t="0" r="0" b="0"/>
              <wp:wrapNone/>
              <wp:docPr id="6" name="Retângulo: Cantos Arredondados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264400" cy="1029843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7BBEDA33" id="Retângulo: Cantos Arredondados 6" o:spid="_x0000_s1026" style="position:absolute;margin-left:0;margin-top:0;width:572pt;height:810.9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33814BD" wp14:editId="00BDF81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39255" cy="9599295"/>
              <wp:effectExtent l="0" t="0" r="0" b="0"/>
              <wp:wrapNone/>
              <wp:docPr id="5" name="Retâ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739255" cy="95992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30460B54" id="Retângulo 5" o:spid="_x0000_s1026" style="position:absolute;margin-left:0;margin-top:0;width:530.65pt;height:755.8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7811571" wp14:editId="3D32142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44945" cy="9308465"/>
              <wp:effectExtent l="0" t="0" r="0" b="0"/>
              <wp:wrapNone/>
              <wp:docPr id="1" name="Retâ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44945" cy="93084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w14:anchorId="53F762A3" id="Retângulo 1" o:spid="_x0000_s1026" style="position:absolute;margin-left:0;margin-top:0;width:515.35pt;height:732.9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268916">
    <w:abstractNumId w:val="5"/>
  </w:num>
  <w:num w:numId="2" w16cid:durableId="634917603">
    <w:abstractNumId w:val="1"/>
  </w:num>
  <w:num w:numId="3" w16cid:durableId="785083418">
    <w:abstractNumId w:val="2"/>
  </w:num>
  <w:num w:numId="4" w16cid:durableId="55664693">
    <w:abstractNumId w:val="0"/>
  </w:num>
  <w:num w:numId="5" w16cid:durableId="660933236">
    <w:abstractNumId w:val="4"/>
  </w:num>
  <w:num w:numId="6" w16cid:durableId="1879168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299"/>
    <w:rsid w:val="00000593"/>
    <w:rsid w:val="000615F2"/>
    <w:rsid w:val="000840BD"/>
    <w:rsid w:val="00100ED6"/>
    <w:rsid w:val="00135231"/>
    <w:rsid w:val="00160C19"/>
    <w:rsid w:val="00172D2A"/>
    <w:rsid w:val="001774C5"/>
    <w:rsid w:val="001C4099"/>
    <w:rsid w:val="001E10A7"/>
    <w:rsid w:val="00236FA8"/>
    <w:rsid w:val="00253573"/>
    <w:rsid w:val="003679EE"/>
    <w:rsid w:val="00380D07"/>
    <w:rsid w:val="003A5299"/>
    <w:rsid w:val="003E5318"/>
    <w:rsid w:val="004354C0"/>
    <w:rsid w:val="00477525"/>
    <w:rsid w:val="005118B2"/>
    <w:rsid w:val="00571E81"/>
    <w:rsid w:val="0058743F"/>
    <w:rsid w:val="005B171B"/>
    <w:rsid w:val="005E4736"/>
    <w:rsid w:val="00613FDA"/>
    <w:rsid w:val="006B4CDC"/>
    <w:rsid w:val="006B70C5"/>
    <w:rsid w:val="0070127D"/>
    <w:rsid w:val="00732864"/>
    <w:rsid w:val="00745E8F"/>
    <w:rsid w:val="007F2D5E"/>
    <w:rsid w:val="008C24E2"/>
    <w:rsid w:val="008F0357"/>
    <w:rsid w:val="00904BFD"/>
    <w:rsid w:val="00936C75"/>
    <w:rsid w:val="0095771C"/>
    <w:rsid w:val="00990FD8"/>
    <w:rsid w:val="009B5B75"/>
    <w:rsid w:val="00A97B38"/>
    <w:rsid w:val="00AA7067"/>
    <w:rsid w:val="00AE1204"/>
    <w:rsid w:val="00B023A1"/>
    <w:rsid w:val="00BA4D4E"/>
    <w:rsid w:val="00BB7E0E"/>
    <w:rsid w:val="00BE700D"/>
    <w:rsid w:val="00CE3315"/>
    <w:rsid w:val="00D01467"/>
    <w:rsid w:val="00D1496B"/>
    <w:rsid w:val="00E05DC4"/>
    <w:rsid w:val="00E14A81"/>
    <w:rsid w:val="00F33565"/>
    <w:rsid w:val="00F60E10"/>
    <w:rsid w:val="00F9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C0DE35"/>
  <w15:docId w15:val="{4D8F0F90-896C-47AD-8E33-1A873DF02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Estilo1">
    <w:name w:val="Estilo1"/>
    <w:basedOn w:val="Tabelanormal"/>
    <w:uiPriority w:val="99"/>
    <w:pPr>
      <w:spacing w:after="0" w:line="240" w:lineRule="auto"/>
    </w:pPr>
    <w:tblPr/>
    <w:tblStylePr w:type="firstRow">
      <w:rPr>
        <w:rFonts w:ascii="Tahoma" w:hAnsi="Tahoma"/>
        <w:b/>
        <w:sz w:val="36"/>
      </w:rPr>
    </w:tblStylePr>
  </w:style>
  <w:style w:type="paragraph" w:styleId="PargrafodaLista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iCs/>
      <w:caps/>
      <w:color w:val="564B3C" w:themeColor="text2"/>
      <w:sz w:val="32"/>
      <w:szCs w:val="32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  <w:color w:val="564B3C" w:themeColor="text2"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  <w:rPr>
      <w:sz w:val="21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</w:rPr>
  </w:style>
  <w:style w:type="character" w:customStyle="1" w:styleId="CitaoChar">
    <w:name w:val="Citação Char"/>
    <w:basedOn w:val="Fontepargpadro"/>
    <w:link w:val="Citao"/>
    <w:uiPriority w:val="29"/>
    <w:rPr>
      <w:rFonts w:asciiTheme="majorHAnsi" w:eastAsiaTheme="minorEastAsia" w:hAnsiTheme="majorHAnsi"/>
      <w:iCs/>
      <w:caps/>
      <w:color w:val="93A299" w:themeColor="accent1"/>
      <w:sz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</w:rPr>
  </w:style>
  <w:style w:type="character" w:styleId="nfaseSutil">
    <w:name w:val="Subtle Emphasis"/>
    <w:basedOn w:val="Fontepargpadro"/>
    <w:uiPriority w:val="19"/>
    <w:qFormat/>
    <w:rPr>
      <w:i/>
      <w:iCs/>
      <w:color w:val="000000"/>
    </w:rPr>
  </w:style>
  <w:style w:type="character" w:styleId="nfaseIntensa">
    <w:name w:val="Intense Emphasis"/>
    <w:aliases w:val="Subsecção Ênfase Intensa"/>
    <w:basedOn w:val="Fontepargpadro"/>
    <w:uiPriority w:val="21"/>
    <w:qFormat/>
    <w:rPr>
      <w:b/>
      <w:bCs/>
      <w:i/>
      <w:iCs/>
      <w:color w:val="93A299" w:themeColor="accent1"/>
    </w:rPr>
  </w:style>
  <w:style w:type="character" w:styleId="RefernciaSutil">
    <w:name w:val="Subtle Reference"/>
    <w:basedOn w:val="Fontepargpadro"/>
    <w:uiPriority w:val="31"/>
    <w:qFormat/>
    <w:rPr>
      <w:smallCaps/>
      <w:color w:val="CF543F" w:themeColor="accent2"/>
      <w:u w:val="single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Pr>
      <w:b/>
      <w:bCs/>
      <w:caps w:val="0"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customStyle="1" w:styleId="CabealhodaSeco">
    <w:name w:val="Cabeçalho da Secção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SemEspaamentoChar">
    <w:name w:val="Sem Espaçamento Char"/>
    <w:basedOn w:val="Fontepargpadro"/>
    <w:link w:val="SemEspaamento"/>
    <w:uiPriority w:val="1"/>
    <w:rPr>
      <w:sz w:val="21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mePessoal">
    <w:name w:val="Nome Pessoal"/>
    <w:basedOn w:val="Ttulo"/>
    <w:qFormat/>
    <w:rPr>
      <w:b/>
      <w:sz w:val="28"/>
      <w:szCs w:val="28"/>
    </w:rPr>
  </w:style>
  <w:style w:type="paragraph" w:customStyle="1" w:styleId="Subseco">
    <w:name w:val="Subsecção"/>
    <w:basedOn w:val="Ttulo2"/>
    <w:qFormat/>
    <w:pPr>
      <w:spacing w:before="0"/>
    </w:pPr>
    <w:rPr>
      <w:rFonts w:asciiTheme="minorHAnsi" w:hAnsiTheme="minorHAnsi"/>
      <w:color w:val="93A299" w:themeColor="accent1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46\Apothecar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7DC5461AAD8449E86299E617B9771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69D5549-5BE4-4FA5-BF69-C5C925F5990A}"/>
      </w:docPartPr>
      <w:docPartBody>
        <w:p w:rsidR="00FE28DB" w:rsidRDefault="00CD6017">
          <w:pPr>
            <w:pStyle w:val="77DC5461AAD8449E86299E617B977196"/>
          </w:pPr>
          <w:r>
            <w:rPr>
              <w:lang w:val="pt-PT"/>
            </w:rPr>
            <w:t>Escolha um bloco modular.</w:t>
          </w:r>
        </w:p>
      </w:docPartBody>
    </w:docPart>
    <w:docPart>
      <w:docPartPr>
        <w:name w:val="6E52E98C52F4489BB4807A4914FB377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7A729A-9757-46C8-B6D0-8122274D4215}"/>
      </w:docPartPr>
      <w:docPartBody>
        <w:p w:rsidR="00FE28DB" w:rsidRDefault="00CD6017">
          <w:pPr>
            <w:pStyle w:val="6E52E98C52F4489BB4807A4914FB377A"/>
          </w:pPr>
          <w:r>
            <w:rPr>
              <w:color w:val="A6A6A6" w:themeColor="background1" w:themeShade="A6"/>
              <w:sz w:val="18"/>
              <w:szCs w:val="18"/>
              <w:lang w:val="pt-PT"/>
            </w:rPr>
            <w:t>[Escreva o Seu Nome]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D5C"/>
    <w:rsid w:val="001A2D17"/>
    <w:rsid w:val="00365DBC"/>
    <w:rsid w:val="003B35D7"/>
    <w:rsid w:val="0070127D"/>
    <w:rsid w:val="00725D6D"/>
    <w:rsid w:val="00A2357D"/>
    <w:rsid w:val="00CD6017"/>
    <w:rsid w:val="00CE5FAB"/>
    <w:rsid w:val="00D01467"/>
    <w:rsid w:val="00D27D5C"/>
    <w:rsid w:val="00D27E67"/>
    <w:rsid w:val="00D92BDF"/>
    <w:rsid w:val="00FE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7DC5461AAD8449E86299E617B977196">
    <w:name w:val="77DC5461AAD8449E86299E617B977196"/>
  </w:style>
  <w:style w:type="paragraph" w:customStyle="1" w:styleId="6E52E98C52F4489BB4807A4914FB377A">
    <w:name w:val="6E52E98C52F4489BB4807A4914FB37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62A6D704-9FD0-E24E-8094-C6D23550C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</Template>
  <TotalTime>31</TotalTime>
  <Pages>1</Pages>
  <Words>186</Words>
  <Characters>1010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Guilherme</dc:creator>
  <cp:keywords/>
  <dc:description/>
  <cp:lastModifiedBy>Murillo Silva</cp:lastModifiedBy>
  <cp:revision>12</cp:revision>
  <dcterms:created xsi:type="dcterms:W3CDTF">2022-04-22T20:08:00Z</dcterms:created>
  <dcterms:modified xsi:type="dcterms:W3CDTF">2025-03-01T23:01:00Z</dcterms:modified>
</cp:coreProperties>
</file>